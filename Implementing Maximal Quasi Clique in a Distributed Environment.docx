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05B" w:rsidRDefault="000C370F" w:rsidP="004B3803">
      <w:pPr>
        <w:pStyle w:val="Title"/>
        <w:jc w:val="center"/>
      </w:pPr>
      <w:r>
        <w:t>Implementing Maximal Quasi Clique in a Distributed Environment.</w:t>
      </w:r>
    </w:p>
    <w:p w:rsidR="004B3803" w:rsidRDefault="004B3803" w:rsidP="004B3803">
      <w:pPr>
        <w:pStyle w:val="Subtitle"/>
      </w:pPr>
    </w:p>
    <w:p w:rsidR="004B3803" w:rsidRDefault="004B3803" w:rsidP="004B3803"/>
    <w:p w:rsidR="004B3803" w:rsidRPr="00286714" w:rsidRDefault="004B3803" w:rsidP="00286714">
      <w:pPr>
        <w:spacing w:after="0"/>
        <w:rPr>
          <w:sz w:val="28"/>
        </w:rPr>
      </w:pPr>
    </w:p>
    <w:p w:rsidR="004B3803" w:rsidRPr="00286714" w:rsidRDefault="004B3803" w:rsidP="00286714">
      <w:pPr>
        <w:spacing w:after="0"/>
        <w:jc w:val="center"/>
        <w:rPr>
          <w:rStyle w:val="SubtleEmphasis"/>
          <w:sz w:val="28"/>
        </w:rPr>
      </w:pPr>
      <w:proofErr w:type="spellStart"/>
      <w:r w:rsidRPr="00286714">
        <w:rPr>
          <w:rStyle w:val="SubtleEmphasis"/>
          <w:sz w:val="28"/>
        </w:rPr>
        <w:t>Vishwas</w:t>
      </w:r>
      <w:proofErr w:type="spellEnd"/>
      <w:r w:rsidRPr="00286714">
        <w:rPr>
          <w:rStyle w:val="SubtleEmphasis"/>
          <w:sz w:val="28"/>
        </w:rPr>
        <w:t xml:space="preserve"> </w:t>
      </w:r>
      <w:proofErr w:type="spellStart"/>
      <w:proofErr w:type="gramStart"/>
      <w:r w:rsidRPr="00286714">
        <w:rPr>
          <w:rStyle w:val="SubtleEmphasis"/>
          <w:sz w:val="28"/>
        </w:rPr>
        <w:t>Shanbhog</w:t>
      </w:r>
      <w:proofErr w:type="spellEnd"/>
      <w:r w:rsidRPr="00286714">
        <w:rPr>
          <w:rStyle w:val="SubtleEmphasis"/>
          <w:sz w:val="28"/>
        </w:rPr>
        <w:t xml:space="preserve"> ,</w:t>
      </w:r>
      <w:proofErr w:type="gramEnd"/>
      <w:r w:rsidRPr="00286714">
        <w:rPr>
          <w:rStyle w:val="SubtleEmphasis"/>
          <w:sz w:val="28"/>
        </w:rPr>
        <w:t xml:space="preserve"> Rustom Shroff </w:t>
      </w:r>
    </w:p>
    <w:p w:rsidR="004B3803" w:rsidRPr="00286714" w:rsidRDefault="004B3803" w:rsidP="00286714">
      <w:pPr>
        <w:spacing w:after="0"/>
        <w:jc w:val="center"/>
        <w:rPr>
          <w:rStyle w:val="SubtleEmphasis"/>
          <w:sz w:val="28"/>
        </w:rPr>
      </w:pPr>
      <w:r w:rsidRPr="00286714">
        <w:rPr>
          <w:rStyle w:val="SubtleEmphasis"/>
          <w:sz w:val="28"/>
        </w:rPr>
        <w:t>Department of Computer Science</w:t>
      </w:r>
    </w:p>
    <w:p w:rsidR="00286714" w:rsidRPr="00286714" w:rsidRDefault="00286714" w:rsidP="00286714">
      <w:pPr>
        <w:spacing w:after="0"/>
        <w:jc w:val="center"/>
        <w:rPr>
          <w:rStyle w:val="SubtleEmphasis"/>
          <w:sz w:val="28"/>
        </w:rPr>
      </w:pPr>
      <w:r w:rsidRPr="00286714">
        <w:rPr>
          <w:rStyle w:val="SubtleEmphasis"/>
          <w:sz w:val="28"/>
        </w:rPr>
        <w:t>At University at Buffalo</w:t>
      </w:r>
    </w:p>
    <w:p w:rsidR="004B3803" w:rsidRPr="00286714" w:rsidRDefault="004B3803" w:rsidP="00286714">
      <w:pPr>
        <w:spacing w:after="0"/>
        <w:jc w:val="center"/>
        <w:rPr>
          <w:rStyle w:val="SubtleEmphasis"/>
          <w:sz w:val="28"/>
        </w:rPr>
      </w:pPr>
      <w:r w:rsidRPr="00286714">
        <w:rPr>
          <w:rStyle w:val="SubtleEmphasis"/>
          <w:sz w:val="28"/>
        </w:rPr>
        <w:t>Email: {</w:t>
      </w:r>
      <w:proofErr w:type="spellStart"/>
      <w:proofErr w:type="gramStart"/>
      <w:r w:rsidRPr="00286714">
        <w:rPr>
          <w:rStyle w:val="SubtleEmphasis"/>
          <w:sz w:val="28"/>
        </w:rPr>
        <w:t>vishwass</w:t>
      </w:r>
      <w:proofErr w:type="spellEnd"/>
      <w:r w:rsidRPr="00286714">
        <w:rPr>
          <w:rStyle w:val="SubtleEmphasis"/>
          <w:sz w:val="28"/>
        </w:rPr>
        <w:t xml:space="preserve"> ,</w:t>
      </w:r>
      <w:proofErr w:type="gramEnd"/>
      <w:r w:rsidRPr="00286714">
        <w:rPr>
          <w:rStyle w:val="SubtleEmphasis"/>
          <w:sz w:val="28"/>
        </w:rPr>
        <w:t xml:space="preserve"> </w:t>
      </w:r>
      <w:proofErr w:type="spellStart"/>
      <w:r w:rsidRPr="00286714">
        <w:rPr>
          <w:rStyle w:val="SubtleEmphasis"/>
          <w:sz w:val="28"/>
        </w:rPr>
        <w:t>rustomsh</w:t>
      </w:r>
      <w:proofErr w:type="spellEnd"/>
      <w:r w:rsidRPr="00286714">
        <w:rPr>
          <w:rStyle w:val="SubtleEmphasis"/>
          <w:sz w:val="28"/>
        </w:rPr>
        <w:t xml:space="preserve"> }@buffalo.edu</w:t>
      </w:r>
    </w:p>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Default="004B3803" w:rsidP="004B3803"/>
    <w:p w:rsidR="004B3803" w:rsidRPr="004B3803" w:rsidRDefault="004B3803" w:rsidP="004B3803"/>
    <w:p w:rsidR="002D705B" w:rsidRDefault="00BA2E9A">
      <w:pPr>
        <w:pStyle w:val="Heading1"/>
      </w:pPr>
      <w:r>
        <w:lastRenderedPageBreak/>
        <w:t>Abstract</w:t>
      </w:r>
    </w:p>
    <w:p w:rsidR="002D705B" w:rsidRDefault="00E613AF">
      <w:r>
        <w:t>Maximal Q</w:t>
      </w:r>
      <w:r w:rsidR="00634792">
        <w:t>u</w:t>
      </w:r>
      <w:r>
        <w:t>a</w:t>
      </w:r>
      <w:r w:rsidR="00634792">
        <w:t>si Clique is an important clustering algorithm. It has application in various fields like</w:t>
      </w:r>
      <w:r>
        <w:t xml:space="preserve"> classifying molecular sequences in genome projects by using a linkage graph of their pairwise </w:t>
      </w:r>
      <w:r w:rsidR="0004481B">
        <w:t>similarities,</w:t>
      </w:r>
      <w:r>
        <w:t xml:space="preserve"> analysis of massive telecommunication data sets, as well as various data mining and graph mining applications, such as cross-market customer segmentation.</w:t>
      </w:r>
      <w:r w:rsidR="007003DE">
        <w:t xml:space="preserve"> All these problems generally have very noisy data</w:t>
      </w:r>
      <w:r w:rsidR="006E644F">
        <w:t xml:space="preserve"> and there is no similarity score threshold which can accurately distinguish between two </w:t>
      </w:r>
      <w:r w:rsidR="00043B83">
        <w:t>clusters</w:t>
      </w:r>
      <w:r w:rsidR="006E644F">
        <w:t>.</w:t>
      </w:r>
      <w:r w:rsidR="00FC476E">
        <w:t xml:space="preserve"> H</w:t>
      </w:r>
      <w:r w:rsidR="00043B83">
        <w:t>enc</w:t>
      </w:r>
      <w:r w:rsidR="00FC476E">
        <w:t xml:space="preserve">e </w:t>
      </w:r>
      <w:r w:rsidR="00D4697B">
        <w:t xml:space="preserve">we use Maximal Quasi Clique algorithm to </w:t>
      </w:r>
      <w:r w:rsidR="007F35D8">
        <w:t>identify clusters which are almost cliques</w:t>
      </w:r>
      <w:r w:rsidR="00BA2E9A">
        <w:t xml:space="preserve"> and by varying the value of γ we can obtain clusters of different sizes.</w:t>
      </w:r>
    </w:p>
    <w:p w:rsidR="00857718" w:rsidRDefault="00BA2E9A" w:rsidP="00BA2E9A">
      <w:pPr>
        <w:pStyle w:val="Heading1"/>
      </w:pPr>
      <w:r>
        <w:t>Quasi Clique</w:t>
      </w:r>
    </w:p>
    <w:p w:rsidR="0087226E" w:rsidRDefault="002F235D">
      <w:r>
        <w:rPr>
          <w:noProof/>
          <w:lang w:eastAsia="en-US"/>
        </w:rPr>
        <w:drawing>
          <wp:anchor distT="0" distB="0" distL="114300" distR="114300" simplePos="0" relativeHeight="251664384" behindDoc="0" locked="0" layoutInCell="1" allowOverlap="1" wp14:anchorId="1C389766" wp14:editId="4214DBA7">
            <wp:simplePos x="0" y="0"/>
            <wp:positionH relativeFrom="column">
              <wp:posOffset>586612</wp:posOffset>
            </wp:positionH>
            <wp:positionV relativeFrom="paragraph">
              <wp:posOffset>194945</wp:posOffset>
            </wp:positionV>
            <wp:extent cx="787400" cy="1866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7400" cy="186690"/>
                    </a:xfrm>
                    <a:prstGeom prst="rect">
                      <a:avLst/>
                    </a:prstGeom>
                  </pic:spPr>
                </pic:pic>
              </a:graphicData>
            </a:graphic>
          </wp:anchor>
        </w:drawing>
      </w:r>
      <w:r w:rsidR="00967DB2">
        <w:rPr>
          <w:noProof/>
          <w:lang w:eastAsia="en-US"/>
        </w:rPr>
        <mc:AlternateContent>
          <mc:Choice Requires="wps">
            <w:drawing>
              <wp:anchor distT="0" distB="0" distL="114300" distR="114300" simplePos="0" relativeHeight="251661312" behindDoc="0" locked="0" layoutInCell="1" allowOverlap="1" wp14:anchorId="353B66F7" wp14:editId="42E9EEA4">
                <wp:simplePos x="0" y="0"/>
                <wp:positionH relativeFrom="column">
                  <wp:posOffset>3049270</wp:posOffset>
                </wp:positionH>
                <wp:positionV relativeFrom="paragraph">
                  <wp:posOffset>2783205</wp:posOffset>
                </wp:positionV>
                <wp:extent cx="252539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25395" cy="635"/>
                        </a:xfrm>
                        <a:prstGeom prst="rect">
                          <a:avLst/>
                        </a:prstGeom>
                        <a:solidFill>
                          <a:prstClr val="white"/>
                        </a:solidFill>
                        <a:ln>
                          <a:noFill/>
                        </a:ln>
                        <a:effectLst/>
                      </wps:spPr>
                      <wps:txbx>
                        <w:txbxContent>
                          <w:p w:rsidR="00967DB2" w:rsidRDefault="00967DB2" w:rsidP="00967DB2">
                            <w:pPr>
                              <w:pStyle w:val="Caption"/>
                            </w:pPr>
                            <w:r>
                              <w:t>Figure 2</w:t>
                            </w:r>
                            <w:proofErr w:type="gramStart"/>
                            <w:r>
                              <w:t>:</w:t>
                            </w:r>
                            <w:r w:rsidRPr="00197EBA">
                              <w:rPr>
                                <w:rFonts w:hint="eastAsia"/>
                              </w:rPr>
                              <w:t>γ</w:t>
                            </w:r>
                            <w:proofErr w:type="gramEnd"/>
                            <w:r w:rsidR="002F235D">
                              <w:rPr>
                                <w:rFonts w:eastAsia="MS Mincho" w:hint="eastAsia"/>
                              </w:rPr>
                              <w:t>=</w:t>
                            </w:r>
                            <w:r w:rsidR="002F235D">
                              <w:rPr>
                                <w:rFonts w:eastAsia="MS Mincho"/>
                              </w:rPr>
                              <w:t>0</w:t>
                            </w:r>
                            <w:r w:rsidR="00D161EA">
                              <w:rPr>
                                <w:rFonts w:eastAsia="MS Mincho" w:hint="eastAsia"/>
                              </w:rPr>
                              <w:t>.66</w:t>
                            </w:r>
                            <w:r>
                              <w:t xml:space="preserve"> Quasi-Cliques</w:t>
                            </w:r>
                          </w:p>
                          <w:p w:rsidR="00967DB2" w:rsidRDefault="00967DB2" w:rsidP="00967DB2">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3B66F7" id="_x0000_t202" coordsize="21600,21600" o:spt="202" path="m,l,21600r21600,l21600,xe">
                <v:stroke joinstyle="miter"/>
                <v:path gradientshapeok="t" o:connecttype="rect"/>
              </v:shapetype>
              <v:shape id="Text Box 3" o:spid="_x0000_s1026" type="#_x0000_t202" style="position:absolute;margin-left:240.1pt;margin-top:219.15pt;width:19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" stroked="f">
                <v:textbox style="mso-fit-shape-to-text:t" inset="0,0,0,0">
                  <w:txbxContent>
                    <w:p w:rsidR="00967DB2" w:rsidRDefault="00967DB2" w:rsidP="00967DB2">
                      <w:pPr>
                        <w:pStyle w:val="Caption"/>
                      </w:pPr>
                      <w:r>
                        <w:t>Figure 2</w:t>
                      </w:r>
                      <w:proofErr w:type="gramStart"/>
                      <w:r>
                        <w:t>:</w:t>
                      </w:r>
                      <w:r w:rsidRPr="00197EBA">
                        <w:rPr>
                          <w:rFonts w:hint="eastAsia"/>
                        </w:rPr>
                        <w:t>γ</w:t>
                      </w:r>
                      <w:proofErr w:type="gramEnd"/>
                      <w:r w:rsidR="002F235D">
                        <w:rPr>
                          <w:rFonts w:eastAsia="MS Mincho" w:hint="eastAsia"/>
                        </w:rPr>
                        <w:t>=</w:t>
                      </w:r>
                      <w:r w:rsidR="002F235D">
                        <w:rPr>
                          <w:rFonts w:eastAsia="MS Mincho"/>
                        </w:rPr>
                        <w:t>0</w:t>
                      </w:r>
                      <w:r w:rsidR="00D161EA">
                        <w:rPr>
                          <w:rFonts w:eastAsia="MS Mincho" w:hint="eastAsia"/>
                        </w:rPr>
                        <w:t>.66</w:t>
                      </w:r>
                      <w:r>
                        <w:t xml:space="preserve"> </w:t>
                      </w:r>
                      <w:r>
                        <w:t>Quasi-Clique</w:t>
                      </w:r>
                      <w:r>
                        <w:t>s</w:t>
                      </w:r>
                    </w:p>
                    <w:p w:rsidR="00967DB2" w:rsidRDefault="00967DB2" w:rsidP="00967DB2">
                      <w:pPr>
                        <w:pStyle w:val="Caption"/>
                        <w:rPr>
                          <w:noProof/>
                        </w:rPr>
                      </w:pPr>
                    </w:p>
                  </w:txbxContent>
                </v:textbox>
                <w10:wrap type="square"/>
              </v:shape>
            </w:pict>
          </mc:Fallback>
        </mc:AlternateContent>
      </w:r>
      <w:r w:rsidR="00197EBA" w:rsidRPr="00197EBA">
        <w:t xml:space="preserve">Let G = (V, </w:t>
      </w:r>
      <w:proofErr w:type="gramStart"/>
      <w:r w:rsidR="00197EBA" w:rsidRPr="00197EBA">
        <w:t>E )</w:t>
      </w:r>
      <w:proofErr w:type="gramEnd"/>
      <w:r w:rsidR="00197EBA" w:rsidRPr="00197EBA">
        <w:t xml:space="preserve"> be an undirected graph and let U </w:t>
      </w:r>
      <w:r w:rsidR="00197EBA" w:rsidRPr="00197EBA">
        <w:rPr>
          <w:rFonts w:ascii="Cambria Math" w:hAnsi="Cambria Math" w:cs="Cambria Math"/>
        </w:rPr>
        <w:t>⊆</w:t>
      </w:r>
      <w:r w:rsidR="00967DB2">
        <w:t xml:space="preserve"> V. The U-induced </w:t>
      </w:r>
      <w:proofErr w:type="spellStart"/>
      <w:r w:rsidR="00967DB2">
        <w:t>subgraph</w:t>
      </w:r>
      <w:proofErr w:type="spellEnd"/>
      <w:r w:rsidR="00967DB2">
        <w:t xml:space="preserve"> G’</w:t>
      </w:r>
      <w:r w:rsidR="00D12391">
        <w:t>= (U, E</w:t>
      </w:r>
      <w:r w:rsidR="00D12391" w:rsidRPr="00D12391">
        <w:rPr>
          <w:vertAlign w:val="subscript"/>
        </w:rPr>
        <w:t>U</w:t>
      </w:r>
      <w:r w:rsidR="00197EBA" w:rsidRPr="00197EBA">
        <w:t xml:space="preserve">) </w:t>
      </w:r>
      <w:r w:rsidR="00197EBA" w:rsidRPr="00197EBA">
        <w:rPr>
          <w:rFonts w:hint="eastAsia"/>
        </w:rPr>
        <w:t xml:space="preserve">is a </w:t>
      </w:r>
      <w:r w:rsidR="00197EBA" w:rsidRPr="00197EBA">
        <w:rPr>
          <w:rFonts w:hint="eastAsia"/>
        </w:rPr>
        <w:t>γ</w:t>
      </w:r>
      <w:r>
        <w:rPr>
          <w:rFonts w:hint="eastAsia"/>
        </w:rPr>
        <w:t xml:space="preserve">-quasi-clique </w:t>
      </w:r>
      <w:proofErr w:type="gramStart"/>
      <w:r>
        <w:rPr>
          <w:rFonts w:hint="eastAsia"/>
        </w:rPr>
        <w:t xml:space="preserve">if </w:t>
      </w:r>
      <w:r w:rsidRPr="00197EBA">
        <w:rPr>
          <w:rFonts w:hint="eastAsia"/>
        </w:rPr>
        <w:t xml:space="preserve"> </w:t>
      </w:r>
      <w:r>
        <w:t>where</w:t>
      </w:r>
      <w:proofErr w:type="gramEnd"/>
      <w:r>
        <w:t xml:space="preserve">, </w:t>
      </w:r>
      <w:r w:rsidR="00197EBA" w:rsidRPr="00197EBA">
        <w:rPr>
          <w:rFonts w:hint="eastAsia"/>
        </w:rPr>
        <w:t xml:space="preserve">0 &lt; </w:t>
      </w:r>
      <w:r w:rsidR="00197EBA" w:rsidRPr="00197EBA">
        <w:rPr>
          <w:rFonts w:hint="eastAsia"/>
        </w:rPr>
        <w:t>γ≤</w:t>
      </w:r>
      <w:r w:rsidR="00197EBA">
        <w:rPr>
          <w:rFonts w:hint="eastAsia"/>
        </w:rPr>
        <w:t xml:space="preserve"> 1. G</w:t>
      </w:r>
      <w:r w:rsidR="00197EBA">
        <w:t>’</w:t>
      </w:r>
      <w:r w:rsidR="00197EBA" w:rsidRPr="00197EBA">
        <w:rPr>
          <w:rFonts w:hint="eastAsia"/>
        </w:rPr>
        <w:t xml:space="preserve"> is maximal if no larger </w:t>
      </w:r>
      <w:r w:rsidR="00967DB2" w:rsidRPr="00197EBA">
        <w:rPr>
          <w:rFonts w:hint="eastAsia"/>
        </w:rPr>
        <w:t>γ</w:t>
      </w:r>
      <w:r w:rsidR="00967DB2" w:rsidRPr="00197EBA">
        <w:rPr>
          <w:rFonts w:hint="eastAsia"/>
        </w:rPr>
        <w:t xml:space="preserve"> </w:t>
      </w:r>
      <w:r w:rsidR="00197EBA" w:rsidRPr="00197EBA">
        <w:rPr>
          <w:rFonts w:hint="eastAsia"/>
        </w:rPr>
        <w:t>-quasi-clique exists</w:t>
      </w:r>
      <w:r w:rsidR="00197EBA">
        <w:t xml:space="preserve"> that would contain G’</w:t>
      </w:r>
      <w:r w:rsidR="00197EBA" w:rsidRPr="00197EBA">
        <w:t>.</w:t>
      </w:r>
      <w:r w:rsidR="00C70BFA">
        <w:t xml:space="preserve"> The</w:t>
      </w:r>
      <w:r>
        <w:t xml:space="preserve"> following are the results obtained when our code was run.</w:t>
      </w:r>
      <w:r w:rsidR="00D161EA">
        <w:t xml:space="preserve"> As per our implementation we are ignoring the </w:t>
      </w:r>
      <w:r w:rsidR="00D161EA" w:rsidRPr="00197EBA">
        <w:rPr>
          <w:rFonts w:hint="eastAsia"/>
        </w:rPr>
        <w:t>γ</w:t>
      </w:r>
      <w:r w:rsidR="00D161EA">
        <w:t xml:space="preserve"> for quasi cliques which have less than 3 edges.</w:t>
      </w:r>
    </w:p>
    <w:p w:rsidR="00C70BFA" w:rsidRDefault="00D161EA" w:rsidP="00967DB2">
      <w:pPr>
        <w:keepNext/>
      </w:pPr>
      <w:r>
        <w:rPr>
          <w:noProof/>
          <w:lang w:eastAsia="en-US"/>
        </w:rPr>
        <w:drawing>
          <wp:anchor distT="0" distB="0" distL="114300" distR="114300" simplePos="0" relativeHeight="251658240" behindDoc="0" locked="0" layoutInCell="1" allowOverlap="1" wp14:anchorId="7D3C86AF" wp14:editId="1607E8FA">
            <wp:simplePos x="0" y="0"/>
            <wp:positionH relativeFrom="column">
              <wp:posOffset>3019581</wp:posOffset>
            </wp:positionH>
            <wp:positionV relativeFrom="paragraph">
              <wp:posOffset>31700</wp:posOffset>
            </wp:positionV>
            <wp:extent cx="2525395" cy="2023745"/>
            <wp:effectExtent l="19050" t="19050" r="27305" b="146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5395" cy="2023745"/>
                    </a:xfrm>
                    <a:prstGeom prst="rect">
                      <a:avLst/>
                    </a:prstGeom>
                    <a:noFill/>
                    <a:ln>
                      <a:solidFill>
                        <a:schemeClr val="tx1"/>
                      </a:solidFill>
                    </a:ln>
                  </pic:spPr>
                </pic:pic>
              </a:graphicData>
            </a:graphic>
            <wp14:sizeRelV relativeFrom="margin">
              <wp14:pctHeight>0</wp14:pctHeight>
            </wp14:sizeRelV>
          </wp:anchor>
        </w:drawing>
      </w:r>
      <w:r w:rsidR="00967DB2">
        <w:rPr>
          <w:noProof/>
          <w:lang w:eastAsia="en-US"/>
        </w:rPr>
        <mc:AlternateContent>
          <mc:Choice Requires="wps">
            <w:drawing>
              <wp:anchor distT="0" distB="0" distL="114300" distR="114300" simplePos="0" relativeHeight="251663360" behindDoc="0" locked="0" layoutInCell="1" allowOverlap="1" wp14:anchorId="16D472A8" wp14:editId="6F3F5119">
                <wp:simplePos x="0" y="0"/>
                <wp:positionH relativeFrom="column">
                  <wp:posOffset>19050</wp:posOffset>
                </wp:positionH>
                <wp:positionV relativeFrom="paragraph">
                  <wp:posOffset>2106930</wp:posOffset>
                </wp:positionV>
                <wp:extent cx="22250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25040" cy="635"/>
                        </a:xfrm>
                        <a:prstGeom prst="rect">
                          <a:avLst/>
                        </a:prstGeom>
                        <a:solidFill>
                          <a:prstClr val="white"/>
                        </a:solidFill>
                        <a:ln>
                          <a:noFill/>
                        </a:ln>
                        <a:effectLst/>
                      </wps:spPr>
                      <wps:txbx>
                        <w:txbxContent>
                          <w:p w:rsidR="00967DB2" w:rsidRDefault="00967DB2" w:rsidP="00967DB2">
                            <w:pPr>
                              <w:pStyle w:val="Caption"/>
                              <w:rPr>
                                <w:noProof/>
                              </w:rPr>
                            </w:pPr>
                            <w:r>
                              <w:t xml:space="preserve">Figure </w:t>
                            </w:r>
                            <w:fldSimple w:instr=" SEQ Figure \* ARABIC ">
                              <w:r>
                                <w:rPr>
                                  <w:noProof/>
                                </w:rPr>
                                <w:t>1</w:t>
                              </w:r>
                            </w:fldSimple>
                            <w:r>
                              <w:t xml:space="preserve">: </w:t>
                            </w:r>
                            <w:r w:rsidRPr="00F07D3B">
                              <w:t>Original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472A8" id="Text Box 4" o:spid="_x0000_s1027" type="#_x0000_t202" style="position:absolute;margin-left:1.5pt;margin-top:165.9pt;width:17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" stroked="f">
                <v:textbox style="mso-fit-shape-to-text:t" inset="0,0,0,0">
                  <w:txbxContent>
                    <w:p w:rsidR="00967DB2" w:rsidRDefault="00967DB2" w:rsidP="00967DB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07D3B">
                        <w:t>Original graph</w:t>
                      </w:r>
                    </w:p>
                  </w:txbxContent>
                </v:textbox>
                <w10:wrap type="square"/>
              </v:shape>
            </w:pict>
          </mc:Fallback>
        </mc:AlternateContent>
      </w:r>
      <w:r w:rsidR="00967DB2">
        <w:rPr>
          <w:noProof/>
          <w:lang w:eastAsia="en-US"/>
        </w:rPr>
        <w:drawing>
          <wp:anchor distT="0" distB="0" distL="114300" distR="114300" simplePos="0" relativeHeight="251659264" behindDoc="0" locked="0" layoutInCell="1" allowOverlap="1" wp14:anchorId="6B172384" wp14:editId="71BA6D78">
            <wp:simplePos x="0" y="0"/>
            <wp:positionH relativeFrom="margin">
              <wp:align>left</wp:align>
            </wp:positionH>
            <wp:positionV relativeFrom="paragraph">
              <wp:posOffset>20320</wp:posOffset>
            </wp:positionV>
            <wp:extent cx="2225040" cy="2029460"/>
            <wp:effectExtent l="19050" t="19050" r="22860"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5040" cy="2029460"/>
                    </a:xfrm>
                    <a:prstGeom prst="rect">
                      <a:avLst/>
                    </a:prstGeom>
                    <a:noFill/>
                    <a:ln>
                      <a:solidFill>
                        <a:schemeClr val="tx1"/>
                      </a:solidFill>
                    </a:ln>
                  </pic:spPr>
                </pic:pic>
              </a:graphicData>
            </a:graphic>
            <wp14:sizeRelH relativeFrom="margin">
              <wp14:pctWidth>0</wp14:pctWidth>
            </wp14:sizeRelH>
          </wp:anchor>
        </w:drawing>
      </w:r>
    </w:p>
    <w:p w:rsidR="00197EBA" w:rsidRDefault="00197EBA"/>
    <w:p w:rsidR="00967DB2" w:rsidRDefault="00967DB2"/>
    <w:p w:rsidR="00967DB2" w:rsidRDefault="00967DB2"/>
    <w:p w:rsidR="00967DB2" w:rsidRDefault="00967DB2"/>
    <w:p w:rsidR="00967DB2" w:rsidRDefault="00967DB2"/>
    <w:p w:rsidR="00967DB2" w:rsidRDefault="00967DB2"/>
    <w:p w:rsidR="00967DB2" w:rsidRDefault="00967DB2"/>
    <w:p w:rsidR="00967DB2" w:rsidRDefault="00967DB2"/>
    <w:p w:rsidR="0021521E" w:rsidRDefault="0021521E"/>
    <w:p w:rsidR="0021521E" w:rsidRDefault="0021521E"/>
    <w:p w:rsidR="00967DB2" w:rsidRDefault="002F235D" w:rsidP="002F235D">
      <w:pPr>
        <w:pStyle w:val="Heading1"/>
      </w:pPr>
      <w:r>
        <w:t>Algorithm</w:t>
      </w:r>
    </w:p>
    <w:p w:rsidR="002F235D" w:rsidRPr="002F235D" w:rsidRDefault="002F235D" w:rsidP="002F235D">
      <w:r>
        <w:t>This algorithm is made to work with sparse data, the type that occurs in genome sequences. The algorithm that we have implemented does not guarantee that all maximal quasi-cliques will be found at the end of the computation</w:t>
      </w:r>
      <w:r w:rsidR="009B02AA">
        <w:t>.</w:t>
      </w:r>
    </w:p>
    <w:p w:rsidR="00857718" w:rsidRDefault="0021521E">
      <w:r>
        <w:rPr>
          <w:noProof/>
          <w:lang w:eastAsia="en-US"/>
        </w:rPr>
        <w:lastRenderedPageBreak/>
        <w:drawing>
          <wp:inline distT="0" distB="0" distL="0" distR="0" wp14:anchorId="4B14C2E6" wp14:editId="2C2D0B95">
            <wp:extent cx="4201740" cy="379139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55"/>
                    <a:stretch/>
                  </pic:blipFill>
                  <pic:spPr bwMode="auto">
                    <a:xfrm>
                      <a:off x="0" y="0"/>
                      <a:ext cx="4204192" cy="3793610"/>
                    </a:xfrm>
                    <a:prstGeom prst="rect">
                      <a:avLst/>
                    </a:prstGeom>
                    <a:ln>
                      <a:noFill/>
                    </a:ln>
                    <a:extLst>
                      <a:ext uri="{53640926-AAD7-44D8-BBD7-CCE9431645EC}">
                        <a14:shadowObscured xmlns:a14="http://schemas.microsoft.com/office/drawing/2010/main"/>
                      </a:ext>
                    </a:extLst>
                  </pic:spPr>
                </pic:pic>
              </a:graphicData>
            </a:graphic>
          </wp:inline>
        </w:drawing>
      </w:r>
    </w:p>
    <w:p w:rsidR="0021521E" w:rsidRDefault="0021521E" w:rsidP="0021521E">
      <w:pPr>
        <w:pStyle w:val="Heading1"/>
      </w:pPr>
      <w:r>
        <w:t>Optimizations Performed</w:t>
      </w:r>
    </w:p>
    <w:p w:rsidR="006621EE" w:rsidRDefault="006621EE" w:rsidP="006621EE">
      <w:r>
        <w:t xml:space="preserve">Our source of inspiration to implement Gamma Quasi Cliques enumeration algorithm has been the Implementation of </w:t>
      </w:r>
      <w:proofErr w:type="gramStart"/>
      <w:r>
        <w:t>CLOSET .</w:t>
      </w:r>
      <w:proofErr w:type="gramEnd"/>
      <w:r>
        <w:t xml:space="preserve"> The implementation of CLOSET can be found at </w:t>
      </w:r>
      <w:hyperlink r:id="rId11" w:history="1">
        <w:r>
          <w:rPr>
            <w:rStyle w:val="Hyperlink"/>
            <w:color w:val="1155CC"/>
          </w:rPr>
          <w:t>http://aluru-sun.ece.iastate.edu/doku.php?id=closet</w:t>
        </w:r>
      </w:hyperlink>
      <w:r>
        <w:t>.</w:t>
      </w:r>
    </w:p>
    <w:p w:rsidR="006621EE" w:rsidRDefault="006621EE" w:rsidP="006621EE"/>
    <w:p w:rsidR="006621EE" w:rsidRDefault="006621EE" w:rsidP="006621EE">
      <w:pPr>
        <w:numPr>
          <w:ilvl w:val="0"/>
          <w:numId w:val="13"/>
        </w:numPr>
        <w:spacing w:after="0" w:line="276" w:lineRule="auto"/>
        <w:ind w:hanging="360"/>
        <w:contextualSpacing/>
      </w:pPr>
      <w:r>
        <w:t xml:space="preserve">Initially, our map reduce implementation iteration generated one set of nC2 pairs of new possible clusters. Using Closet as Reference, we were able get the idea of multiple iteration within </w:t>
      </w:r>
      <w:proofErr w:type="spellStart"/>
      <w:r>
        <w:t>mapreduce</w:t>
      </w:r>
      <w:proofErr w:type="spellEnd"/>
      <w:r>
        <w:t xml:space="preserve"> jobs up to a particular limit. This improved performance.</w:t>
      </w:r>
    </w:p>
    <w:p w:rsidR="006621EE" w:rsidRDefault="006621EE" w:rsidP="006621EE"/>
    <w:p w:rsidR="006621EE" w:rsidRDefault="006621EE" w:rsidP="006621EE">
      <w:pPr>
        <w:numPr>
          <w:ilvl w:val="0"/>
          <w:numId w:val="13"/>
        </w:numPr>
        <w:spacing w:after="0" w:line="276" w:lineRule="auto"/>
        <w:ind w:hanging="360"/>
        <w:contextualSpacing/>
      </w:pPr>
      <w:r>
        <w:t xml:space="preserve">MEMORY ERROR: DATA Structures used initially were complex python set and a separate python class for Clusters which resulted in the termination </w:t>
      </w:r>
      <w:proofErr w:type="gramStart"/>
      <w:r>
        <w:t>our  program</w:t>
      </w:r>
      <w:proofErr w:type="gramEnd"/>
      <w:r>
        <w:t xml:space="preserve"> due to memory error. Switched back to using simple data structure like Python tuple and list. Implementation of set was done using lists.</w:t>
      </w:r>
    </w:p>
    <w:p w:rsidR="006621EE" w:rsidRDefault="006621EE" w:rsidP="006621EE"/>
    <w:p w:rsidR="006621EE" w:rsidRDefault="006621EE" w:rsidP="006621EE">
      <w:pPr>
        <w:numPr>
          <w:ilvl w:val="0"/>
          <w:numId w:val="13"/>
        </w:numPr>
        <w:spacing w:after="0" w:line="276" w:lineRule="auto"/>
        <w:ind w:hanging="360"/>
        <w:contextualSpacing/>
      </w:pPr>
      <w:r>
        <w:t xml:space="preserve">COMBINATIONS USING </w:t>
      </w:r>
      <w:proofErr w:type="spellStart"/>
      <w:r>
        <w:t>rdd.reduceByKey</w:t>
      </w:r>
      <w:proofErr w:type="spellEnd"/>
      <w:r>
        <w:t xml:space="preserve">(): While using </w:t>
      </w:r>
      <w:proofErr w:type="spellStart"/>
      <w:r>
        <w:t>reduceByKey</w:t>
      </w:r>
      <w:proofErr w:type="spellEnd"/>
      <w:r>
        <w:t xml:space="preserve"> we maintained lists of older clusters and using them ,formed and new clusters and kept them in the </w:t>
      </w:r>
      <w:proofErr w:type="spellStart"/>
      <w:r>
        <w:t>seperate</w:t>
      </w:r>
      <w:proofErr w:type="spellEnd"/>
      <w:r>
        <w:t xml:space="preserve"> lists. Due to this, second </w:t>
      </w:r>
      <w:proofErr w:type="spellStart"/>
      <w:r>
        <w:t>mapreduce</w:t>
      </w:r>
      <w:proofErr w:type="spellEnd"/>
      <w:r>
        <w:t xml:space="preserve"> iteration processing time increased heavily. Implementation improved in performance to use </w:t>
      </w:r>
      <w:proofErr w:type="spellStart"/>
      <w:r>
        <w:t>pyspark</w:t>
      </w:r>
      <w:proofErr w:type="spellEnd"/>
      <w:r>
        <w:t xml:space="preserve"> </w:t>
      </w:r>
      <w:proofErr w:type="spellStart"/>
      <w:r>
        <w:t>rdd.groupByKey</w:t>
      </w:r>
      <w:proofErr w:type="spellEnd"/>
      <w:r>
        <w:t>(</w:t>
      </w:r>
      <w:proofErr w:type="spellStart"/>
      <w:r>
        <w:t>numPartitions</w:t>
      </w:r>
      <w:proofErr w:type="spellEnd"/>
      <w:r>
        <w:t>=x)</w:t>
      </w:r>
    </w:p>
    <w:p w:rsidR="006621EE" w:rsidRDefault="006621EE" w:rsidP="006621EE"/>
    <w:p w:rsidR="006621EE" w:rsidRDefault="006621EE" w:rsidP="006621EE">
      <w:pPr>
        <w:numPr>
          <w:ilvl w:val="0"/>
          <w:numId w:val="13"/>
        </w:numPr>
        <w:spacing w:after="0" w:line="276" w:lineRule="auto"/>
        <w:ind w:hanging="360"/>
        <w:contextualSpacing/>
      </w:pPr>
      <w:r>
        <w:t xml:space="preserve">NEW IMPLEMENTATION: </w:t>
      </w:r>
      <w:proofErr w:type="spellStart"/>
      <w:r>
        <w:t>pyspark</w:t>
      </w:r>
      <w:proofErr w:type="spellEnd"/>
      <w:r>
        <w:t xml:space="preserve"> supports a function called Cartesian. This function was used to find the Cartesian product of clusters </w:t>
      </w:r>
      <w:proofErr w:type="spellStart"/>
      <w:r>
        <w:t>rdd</w:t>
      </w:r>
      <w:proofErr w:type="spellEnd"/>
      <w:r>
        <w:t xml:space="preserve"> with itself resulting all the nC2 combinations and all of them appearing twice and combination of clusters with itself. We filter all the clusters combinations which are duplicated. Also filter cluster combinations which do not have similar node. Hence for sparse there too many redundant combinations. So second level iteration combinations increased rapidly resulting in poor performance.</w:t>
      </w:r>
    </w:p>
    <w:p w:rsidR="006621EE" w:rsidRDefault="006621EE" w:rsidP="006621EE"/>
    <w:p w:rsidR="006621EE" w:rsidRDefault="006621EE" w:rsidP="00DA3975">
      <w:pPr>
        <w:numPr>
          <w:ilvl w:val="0"/>
          <w:numId w:val="13"/>
        </w:numPr>
        <w:spacing w:after="0" w:line="276" w:lineRule="auto"/>
        <w:ind w:hanging="360"/>
        <w:contextualSpacing/>
      </w:pPr>
      <w:r>
        <w:t xml:space="preserve">STORAGE-LEVEL: Considering the number of clusters formed during 2nd and higher iterations the memory required for this computation is very </w:t>
      </w:r>
      <w:proofErr w:type="spellStart"/>
      <w:r>
        <w:t>high.So</w:t>
      </w:r>
      <w:proofErr w:type="spellEnd"/>
      <w:r>
        <w:t xml:space="preserve"> using cache is not an </w:t>
      </w:r>
      <w:proofErr w:type="spellStart"/>
      <w:r>
        <w:t>option.We</w:t>
      </w:r>
      <w:proofErr w:type="spellEnd"/>
      <w:r>
        <w:t xml:space="preserve"> have opted the option Storage level : “MEMORY _AND_DISK_SER”</w:t>
      </w:r>
      <w:r w:rsidR="006E77C2">
        <w:t xml:space="preserve"> </w:t>
      </w:r>
      <w:r>
        <w:t>where in the RDD are spilled to disk if memory is not sufficient for the serialized object. However the serialization of large dataset will result in large decrease in performance during re-computation.</w:t>
      </w:r>
    </w:p>
    <w:p w:rsidR="006621EE" w:rsidRDefault="006621EE" w:rsidP="006621EE"/>
    <w:p w:rsidR="006621EE" w:rsidRPr="006621EE" w:rsidRDefault="006621EE" w:rsidP="001005D5">
      <w:pPr>
        <w:numPr>
          <w:ilvl w:val="0"/>
          <w:numId w:val="13"/>
        </w:numPr>
        <w:spacing w:after="0" w:line="276" w:lineRule="auto"/>
        <w:ind w:hanging="360"/>
        <w:contextualSpacing/>
      </w:pPr>
      <w:r>
        <w:t xml:space="preserve">MERGING CLUSTERS: Improved performance using </w:t>
      </w:r>
      <w:proofErr w:type="spellStart"/>
      <w:r>
        <w:t>combineByKey</w:t>
      </w:r>
      <w:proofErr w:type="spellEnd"/>
      <w:r>
        <w:t xml:space="preserve"> instead of </w:t>
      </w:r>
      <w:proofErr w:type="spellStart"/>
      <w:r>
        <w:t>reduceByKey</w:t>
      </w:r>
      <w:proofErr w:type="spellEnd"/>
      <w:r>
        <w:t xml:space="preserve"> for merging clusters.</w:t>
      </w:r>
      <w:r w:rsidRPr="006621EE">
        <w:rPr>
          <w:rFonts w:ascii="Arial" w:hAnsi="Arial" w:cs="Arial"/>
          <w:color w:val="000000"/>
        </w:rPr>
        <w:t xml:space="preserve"> </w:t>
      </w:r>
    </w:p>
    <w:p w:rsidR="004B3803" w:rsidRDefault="004B3803" w:rsidP="004B3803">
      <w:pPr>
        <w:pStyle w:val="Heading1"/>
      </w:pPr>
      <w:r>
        <w:t>Complexity</w:t>
      </w:r>
    </w:p>
    <w:p w:rsidR="00D76142" w:rsidRDefault="007C1EFF" w:rsidP="00D76142">
      <w:r>
        <w:t xml:space="preserve">The complexity of this algorithm is </w:t>
      </w:r>
      <w:proofErr w:type="gramStart"/>
      <w:r>
        <w:t>O(</w:t>
      </w:r>
      <w:proofErr w:type="gramEnd"/>
      <w:r>
        <w:t>|S|*|V |</w:t>
      </w:r>
      <w:r w:rsidRPr="007C1EFF">
        <w:rPr>
          <w:vertAlign w:val="superscript"/>
        </w:rPr>
        <w:t>2</w:t>
      </w:r>
      <w:r>
        <w:t>), where S is the set of vertices of the constructed maximal quasi-clique and V is the total number of edges in the graph. Since the complexity of graph depends on both V and S the complexity of the algorithm increases if the maximal clique size increases as well. Hence this algorithm is said to perform well with sparse data.</w:t>
      </w:r>
    </w:p>
    <w:p w:rsidR="00D76142" w:rsidRDefault="00286714" w:rsidP="00D76142">
      <w:pPr>
        <w:pStyle w:val="Heading1"/>
      </w:pPr>
      <w:r>
        <w:t>environment</w:t>
      </w:r>
      <w:r w:rsidR="00D76142">
        <w:t xml:space="preserve"> Used</w:t>
      </w:r>
    </w:p>
    <w:p w:rsidR="00286714" w:rsidRPr="00286714" w:rsidRDefault="00286714" w:rsidP="00286714">
      <w:r>
        <w:t xml:space="preserve">We have used the Spark environment in the Center for Computational Research in University at Buffalo to implement the quasi clique algorithm. </w:t>
      </w:r>
    </w:p>
    <w:p w:rsidR="008935E9" w:rsidRDefault="001732D5" w:rsidP="008935E9">
      <w:pPr>
        <w:pStyle w:val="Heading1"/>
      </w:pPr>
      <w:r>
        <w:rPr>
          <w:noProof/>
          <w:lang w:eastAsia="en-US"/>
        </w:rPr>
        <w:lastRenderedPageBreak/>
        <w:drawing>
          <wp:anchor distT="0" distB="0" distL="114300" distR="114300" simplePos="0" relativeHeight="251665408" behindDoc="1" locked="0" layoutInCell="1" allowOverlap="1" wp14:anchorId="1BD75B9C" wp14:editId="2FE21F2D">
            <wp:simplePos x="0" y="0"/>
            <wp:positionH relativeFrom="margin">
              <wp:align>right</wp:align>
            </wp:positionH>
            <wp:positionV relativeFrom="paragraph">
              <wp:posOffset>624494</wp:posOffset>
            </wp:positionV>
            <wp:extent cx="3876675" cy="2734310"/>
            <wp:effectExtent l="0" t="0" r="9525" b="8890"/>
            <wp:wrapTight wrapText="bothSides">
              <wp:wrapPolygon edited="0">
                <wp:start x="0" y="0"/>
                <wp:lineTo x="0" y="21520"/>
                <wp:lineTo x="21547" y="21520"/>
                <wp:lineTo x="215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6675" cy="2734310"/>
                    </a:xfrm>
                    <a:prstGeom prst="rect">
                      <a:avLst/>
                    </a:prstGeom>
                  </pic:spPr>
                </pic:pic>
              </a:graphicData>
            </a:graphic>
            <wp14:sizeRelH relativeFrom="margin">
              <wp14:pctWidth>0</wp14:pctWidth>
            </wp14:sizeRelH>
            <wp14:sizeRelV relativeFrom="margin">
              <wp14:pctHeight>0</wp14:pctHeight>
            </wp14:sizeRelV>
          </wp:anchor>
        </w:drawing>
      </w:r>
      <w:r w:rsidR="00ED5304">
        <w:rPr>
          <w:noProof/>
          <w:lang w:eastAsia="en-US"/>
        </w:rPr>
        <w:drawing>
          <wp:anchor distT="0" distB="0" distL="114300" distR="114300" simplePos="0" relativeHeight="251666432" behindDoc="1" locked="0" layoutInCell="1" allowOverlap="1" wp14:anchorId="13FDDDA9" wp14:editId="0D2D5CB0">
            <wp:simplePos x="0" y="0"/>
            <wp:positionH relativeFrom="column">
              <wp:posOffset>-29845</wp:posOffset>
            </wp:positionH>
            <wp:positionV relativeFrom="paragraph">
              <wp:posOffset>612140</wp:posOffset>
            </wp:positionV>
            <wp:extent cx="2012315" cy="971550"/>
            <wp:effectExtent l="0" t="0" r="6985" b="0"/>
            <wp:wrapTight wrapText="bothSides">
              <wp:wrapPolygon edited="0">
                <wp:start x="0" y="0"/>
                <wp:lineTo x="0" y="21176"/>
                <wp:lineTo x="21470" y="2117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12315" cy="971550"/>
                    </a:xfrm>
                    <a:prstGeom prst="rect">
                      <a:avLst/>
                    </a:prstGeom>
                  </pic:spPr>
                </pic:pic>
              </a:graphicData>
            </a:graphic>
          </wp:anchor>
        </w:drawing>
      </w:r>
      <w:r w:rsidR="008935E9">
        <w:t>Analysis</w:t>
      </w:r>
    </w:p>
    <w:p w:rsidR="008935E9" w:rsidRDefault="008935E9" w:rsidP="008935E9"/>
    <w:p w:rsidR="001732D5" w:rsidRDefault="001732D5" w:rsidP="008935E9"/>
    <w:p w:rsidR="001732D5" w:rsidRDefault="001732D5" w:rsidP="008935E9"/>
    <w:p w:rsidR="001732D5" w:rsidRDefault="001732D5" w:rsidP="008935E9"/>
    <w:p w:rsidR="001732D5" w:rsidRDefault="001732D5" w:rsidP="008935E9"/>
    <w:p w:rsidR="001732D5" w:rsidRDefault="001732D5" w:rsidP="008935E9"/>
    <w:p w:rsidR="001732D5" w:rsidRDefault="001732D5" w:rsidP="008935E9"/>
    <w:p w:rsidR="001732D5" w:rsidRDefault="001732D5" w:rsidP="008935E9"/>
    <w:p w:rsidR="001732D5" w:rsidRPr="008935E9" w:rsidRDefault="001732D5" w:rsidP="008935E9">
      <w:r>
        <w:t xml:space="preserve">We observe strong scaling in our code </w:t>
      </w:r>
      <w:r w:rsidR="008C0591">
        <w:t>because when we increase the number executors we observe a decrease in the iteration tim</w:t>
      </w:r>
      <w:bookmarkStart w:id="0" w:name="_GoBack"/>
      <w:bookmarkEnd w:id="0"/>
      <w:r w:rsidR="008C0591">
        <w:t>es.</w:t>
      </w:r>
    </w:p>
    <w:sectPr w:rsidR="001732D5" w:rsidRPr="008935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0A273C"/>
    <w:multiLevelType w:val="multilevel"/>
    <w:tmpl w:val="B88AFEC0"/>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18"/>
    <w:rsid w:val="00043B83"/>
    <w:rsid w:val="0004481B"/>
    <w:rsid w:val="000C370F"/>
    <w:rsid w:val="001005D5"/>
    <w:rsid w:val="001732D5"/>
    <w:rsid w:val="00197EBA"/>
    <w:rsid w:val="0021521E"/>
    <w:rsid w:val="00286714"/>
    <w:rsid w:val="002D705B"/>
    <w:rsid w:val="002F235D"/>
    <w:rsid w:val="00486AED"/>
    <w:rsid w:val="004B3803"/>
    <w:rsid w:val="00634792"/>
    <w:rsid w:val="006621EE"/>
    <w:rsid w:val="006E644F"/>
    <w:rsid w:val="006E77C2"/>
    <w:rsid w:val="007003DE"/>
    <w:rsid w:val="007C1EFF"/>
    <w:rsid w:val="007F35D8"/>
    <w:rsid w:val="0084156D"/>
    <w:rsid w:val="00857718"/>
    <w:rsid w:val="0087226E"/>
    <w:rsid w:val="008935E9"/>
    <w:rsid w:val="008C0591"/>
    <w:rsid w:val="00967DB2"/>
    <w:rsid w:val="009B02AA"/>
    <w:rsid w:val="00BA2E9A"/>
    <w:rsid w:val="00C70BFA"/>
    <w:rsid w:val="00D12391"/>
    <w:rsid w:val="00D161EA"/>
    <w:rsid w:val="00D4697B"/>
    <w:rsid w:val="00D76142"/>
    <w:rsid w:val="00E613AF"/>
    <w:rsid w:val="00ED5304"/>
    <w:rsid w:val="00FC476E"/>
    <w:rsid w:val="00FF07A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F1798-CC6A-49B8-8BC5-930B53F2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D12391"/>
    <w:rPr>
      <w:color w:val="808080"/>
    </w:rPr>
  </w:style>
  <w:style w:type="character" w:styleId="Hyperlink">
    <w:name w:val="Hyperlink"/>
    <w:basedOn w:val="DefaultParagraphFont"/>
    <w:uiPriority w:val="99"/>
    <w:semiHidden/>
    <w:unhideWhenUsed/>
    <w:rsid w:val="00662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055">
      <w:bodyDiv w:val="1"/>
      <w:marLeft w:val="0"/>
      <w:marRight w:val="0"/>
      <w:marTop w:val="0"/>
      <w:marBottom w:val="0"/>
      <w:divBdr>
        <w:top w:val="none" w:sz="0" w:space="0" w:color="auto"/>
        <w:left w:val="none" w:sz="0" w:space="0" w:color="auto"/>
        <w:bottom w:val="none" w:sz="0" w:space="0" w:color="auto"/>
        <w:right w:val="none" w:sz="0" w:space="0" w:color="auto"/>
      </w:divBdr>
    </w:div>
    <w:div w:id="1052196841">
      <w:bodyDiv w:val="1"/>
      <w:marLeft w:val="0"/>
      <w:marRight w:val="0"/>
      <w:marTop w:val="0"/>
      <w:marBottom w:val="0"/>
      <w:divBdr>
        <w:top w:val="none" w:sz="0" w:space="0" w:color="auto"/>
        <w:left w:val="none" w:sz="0" w:space="0" w:color="auto"/>
        <w:bottom w:val="none" w:sz="0" w:space="0" w:color="auto"/>
        <w:right w:val="none" w:sz="0" w:space="0" w:color="auto"/>
      </w:divBdr>
    </w:div>
    <w:div w:id="1334722724">
      <w:bodyDiv w:val="1"/>
      <w:marLeft w:val="0"/>
      <w:marRight w:val="0"/>
      <w:marTop w:val="0"/>
      <w:marBottom w:val="0"/>
      <w:divBdr>
        <w:top w:val="none" w:sz="0" w:space="0" w:color="auto"/>
        <w:left w:val="none" w:sz="0" w:space="0" w:color="auto"/>
        <w:bottom w:val="none" w:sz="0" w:space="0" w:color="auto"/>
        <w:right w:val="none" w:sz="0" w:space="0" w:color="auto"/>
      </w:divBdr>
    </w:div>
    <w:div w:id="139947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uru-sun.ece.iastate.edu/doku.php?id=clos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o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D61A097-04D5-4DE4-91B4-86238476E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rustom</dc:creator>
  <cp:keywords/>
  <cp:lastModifiedBy>rustom shroff</cp:lastModifiedBy>
  <cp:revision>7</cp:revision>
  <dcterms:created xsi:type="dcterms:W3CDTF">2015-12-18T13:01:00Z</dcterms:created>
  <dcterms:modified xsi:type="dcterms:W3CDTF">2015-12-18T13:21:00Z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